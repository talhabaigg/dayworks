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1263FCF" w:rsidR="001A4A7E" w:rsidRPr="00BD2763" w:rsidRDefault="00FF0472" w:rsidP="001A4A7E">
      <w:pPr>
        <w:pStyle w:val="Title"/>
        <w:rPr>
          <w:b/>
          <w:bCs/>
          <w:sz w:val="48"/>
          <w:szCs w:val="48"/>
        </w:rPr>
      </w:pPr>
      <w:r w:rsidRPr="00BD2763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36AC63C" wp14:editId="0BF6729E">
            <wp:simplePos x="0" y="0"/>
            <wp:positionH relativeFrom="column">
              <wp:posOffset>33955</wp:posOffset>
            </wp:positionH>
            <wp:positionV relativeFrom="paragraph">
              <wp:posOffset>-330200</wp:posOffset>
            </wp:positionV>
            <wp:extent cx="2237863" cy="734060"/>
            <wp:effectExtent l="0" t="0" r="0" b="8890"/>
            <wp:wrapNone/>
            <wp:docPr id="5" name="Picture 4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880" cy="736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763">
        <w:rPr>
          <w:b/>
          <w:bCs/>
          <w:sz w:val="48"/>
          <w:szCs w:val="48"/>
        </w:rPr>
        <w:t>materials requisition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303"/>
        <w:gridCol w:w="2732"/>
        <w:gridCol w:w="2518"/>
      </w:tblGrid>
      <w:tr w:rsidR="00BD2763" w14:paraId="072CC7CC" w14:textId="77777777" w:rsidTr="00BD2763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F26291C" w14:textId="77777777" w:rsidR="00BD2763" w:rsidRDefault="00BD2763" w:rsidP="001A4A7E">
            <w:pPr>
              <w:jc w:val="right"/>
              <w:rPr>
                <w:rFonts w:ascii="Arial" w:eastAsia="Adobe Gothic Std B" w:hAnsi="Arial" w:cs="Arial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3DEF5" w14:textId="77777777" w:rsidR="00BD2763" w:rsidRDefault="00BD2763" w:rsidP="001A4A7E">
            <w:pPr>
              <w:jc w:val="right"/>
              <w:rPr>
                <w:rFonts w:ascii="Arial" w:eastAsia="Adobe Gothic Std B" w:hAnsi="Arial" w:cs="Arial"/>
              </w:rPr>
            </w:pPr>
          </w:p>
        </w:tc>
        <w:tc>
          <w:tcPr>
            <w:tcW w:w="2732" w:type="dxa"/>
            <w:tcBorders>
              <w:left w:val="single" w:sz="4" w:space="0" w:color="auto"/>
            </w:tcBorders>
          </w:tcPr>
          <w:p w14:paraId="2D8D10EE" w14:textId="00259159" w:rsidR="00BD2763" w:rsidRPr="00BD2763" w:rsidRDefault="00BD2763" w:rsidP="001A4A7E">
            <w:pPr>
              <w:jc w:val="right"/>
              <w:rPr>
                <w:rFonts w:ascii="Arial" w:eastAsia="Adobe Gothic Std B" w:hAnsi="Arial" w:cs="Arial"/>
                <w:b/>
                <w:bCs/>
              </w:rPr>
            </w:pPr>
            <w:r w:rsidRPr="00BD2763">
              <w:rPr>
                <w:rFonts w:ascii="Arial" w:eastAsia="Adobe Gothic Std B" w:hAnsi="Arial" w:cs="Arial"/>
                <w:b/>
                <w:bCs/>
              </w:rPr>
              <w:t>PURCHASE ORDER NO:</w:t>
            </w:r>
          </w:p>
        </w:tc>
        <w:tc>
          <w:tcPr>
            <w:tcW w:w="2518" w:type="dxa"/>
          </w:tcPr>
          <w:p w14:paraId="17CF4F95" w14:textId="596C1A6A" w:rsidR="00BD2763" w:rsidRDefault="00BD2763" w:rsidP="00BD2763">
            <w:pPr>
              <w:rPr>
                <w:rFonts w:ascii="Arial" w:eastAsia="Adobe Gothic Std B" w:hAnsi="Arial" w:cs="Arial"/>
              </w:rPr>
            </w:pPr>
          </w:p>
        </w:tc>
      </w:tr>
    </w:tbl>
    <w:p w14:paraId="684D3035" w14:textId="77777777" w:rsidR="00FF0472" w:rsidRPr="00FF0472" w:rsidRDefault="00FF0472" w:rsidP="001A4A7E">
      <w:pPr>
        <w:jc w:val="right"/>
        <w:rPr>
          <w:rFonts w:ascii="Arial" w:eastAsia="Adobe Gothic Std B" w:hAnsi="Arial" w:cs="Arial"/>
        </w:rPr>
      </w:pPr>
    </w:p>
    <w:tbl>
      <w:tblPr>
        <w:tblStyle w:val="GridTable1Light"/>
        <w:tblW w:w="0" w:type="auto"/>
        <w:tblLook w:val="0600" w:firstRow="0" w:lastRow="0" w:firstColumn="0" w:lastColumn="0" w:noHBand="1" w:noVBand="1"/>
      </w:tblPr>
      <w:tblGrid>
        <w:gridCol w:w="1696"/>
        <w:gridCol w:w="3338"/>
        <w:gridCol w:w="1482"/>
        <w:gridCol w:w="3554"/>
      </w:tblGrid>
      <w:tr w:rsidR="00FF0472" w:rsidRPr="00FF0472" w14:paraId="73824F58" w14:textId="77777777" w:rsidTr="00427299">
        <w:trPr>
          <w:trHeight w:val="289"/>
        </w:trPr>
        <w:tc>
          <w:tcPr>
            <w:tcW w:w="1696" w:type="dxa"/>
          </w:tcPr>
          <w:p w14:paraId="239287A1" w14:textId="0A9B0A10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DATE:</w:t>
            </w:r>
          </w:p>
        </w:tc>
        <w:tc>
          <w:tcPr>
            <w:tcW w:w="3338" w:type="dxa"/>
          </w:tcPr>
          <w:p w14:paraId="476A02C8" w14:textId="0F7BC844" w:rsidR="00FF0472" w:rsidRPr="00FF0472" w:rsidRDefault="00801C76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="00A959FA" w:rsidRPr="00A959FA">
              <w:rPr>
                <w:rFonts w:ascii="Arial" w:hAnsi="Arial" w:cs="Arial"/>
                <w:sz w:val="14"/>
                <w:szCs w:val="14"/>
              </w:rPr>
              <w:t>manufacturer_name</w:t>
            </w:r>
            <w:r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1482" w:type="dxa"/>
          </w:tcPr>
          <w:p w14:paraId="48F97D96" w14:textId="5E430176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DATE REQUIRED:</w:t>
            </w:r>
          </w:p>
        </w:tc>
        <w:tc>
          <w:tcPr>
            <w:tcW w:w="3554" w:type="dxa"/>
          </w:tcPr>
          <w:p w14:paraId="2653AF8C" w14:textId="472505CB" w:rsidR="00FF0472" w:rsidRPr="00FF0472" w:rsidRDefault="00801C76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{{ date_required_value }}</w:t>
            </w:r>
          </w:p>
        </w:tc>
      </w:tr>
      <w:tr w:rsidR="00FF0472" w:rsidRPr="00FF0472" w14:paraId="1960C955" w14:textId="77777777" w:rsidTr="00427299">
        <w:trPr>
          <w:trHeight w:val="289"/>
        </w:trPr>
        <w:tc>
          <w:tcPr>
            <w:tcW w:w="1696" w:type="dxa"/>
          </w:tcPr>
          <w:p w14:paraId="692AD9BA" w14:textId="506B2B8B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SUPPLIER:</w:t>
            </w:r>
          </w:p>
        </w:tc>
        <w:tc>
          <w:tcPr>
            <w:tcW w:w="3338" w:type="dxa"/>
          </w:tcPr>
          <w:p w14:paraId="2BEFB107" w14:textId="5DF542F4" w:rsidR="00FF0472" w:rsidRPr="00FF0472" w:rsidRDefault="00801C76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="00A959FA" w:rsidRPr="00A959FA">
              <w:rPr>
                <w:rFonts w:ascii="Arial" w:hAnsi="Arial" w:cs="Arial"/>
                <w:sz w:val="14"/>
                <w:szCs w:val="14"/>
              </w:rPr>
              <w:t>item_code</w:t>
            </w:r>
            <w:r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482" w:type="dxa"/>
          </w:tcPr>
          <w:p w14:paraId="25672812" w14:textId="3DFC5615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JOB NO:</w:t>
            </w:r>
          </w:p>
        </w:tc>
        <w:tc>
          <w:tcPr>
            <w:tcW w:w="3554" w:type="dxa"/>
          </w:tcPr>
          <w:p w14:paraId="0178FBCE" w14:textId="3C65870B" w:rsidR="00FF0472" w:rsidRPr="00FF0472" w:rsidRDefault="00801C76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Pr="00801C76">
              <w:rPr>
                <w:rFonts w:ascii="Arial" w:hAnsi="Arial" w:cs="Arial"/>
                <w:sz w:val="14"/>
                <w:szCs w:val="14"/>
              </w:rPr>
              <w:t>job_no_value</w:t>
            </w:r>
            <w:r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</w:tr>
      <w:tr w:rsidR="00FF0472" w:rsidRPr="00FF0472" w14:paraId="1B45BA25" w14:textId="77777777" w:rsidTr="00427299">
        <w:trPr>
          <w:trHeight w:val="289"/>
        </w:trPr>
        <w:tc>
          <w:tcPr>
            <w:tcW w:w="1696" w:type="dxa"/>
          </w:tcPr>
          <w:p w14:paraId="31187DE6" w14:textId="6D765CB3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SITE REFERENCE</w:t>
            </w:r>
            <w:r w:rsidR="00427299"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</w:p>
        </w:tc>
        <w:tc>
          <w:tcPr>
            <w:tcW w:w="3338" w:type="dxa"/>
          </w:tcPr>
          <w:p w14:paraId="13A2B27E" w14:textId="57A04D32" w:rsidR="00FF0472" w:rsidRPr="00FF0472" w:rsidRDefault="00107E0B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Pr="00107E0B">
              <w:rPr>
                <w:rFonts w:ascii="Arial" w:hAnsi="Arial" w:cs="Arial"/>
                <w:sz w:val="14"/>
                <w:szCs w:val="14"/>
              </w:rPr>
              <w:t>site_reference_value</w:t>
            </w:r>
            <w:r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482" w:type="dxa"/>
          </w:tcPr>
          <w:p w14:paraId="63A64401" w14:textId="39B757BB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JOB NAME:</w:t>
            </w:r>
          </w:p>
        </w:tc>
        <w:tc>
          <w:tcPr>
            <w:tcW w:w="3554" w:type="dxa"/>
          </w:tcPr>
          <w:p w14:paraId="7C8BD3B5" w14:textId="52BA05CE" w:rsidR="00FF0472" w:rsidRPr="00FF0472" w:rsidRDefault="00107E0B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Pr="00107E0B">
              <w:rPr>
                <w:rFonts w:ascii="Arial" w:hAnsi="Arial" w:cs="Arial"/>
                <w:sz w:val="14"/>
                <w:szCs w:val="14"/>
              </w:rPr>
              <w:t>job_name_value</w:t>
            </w:r>
            <w:r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</w:tr>
      <w:tr w:rsidR="00FF0472" w:rsidRPr="00FF0472" w14:paraId="6E4860D1" w14:textId="77777777" w:rsidTr="00427299">
        <w:trPr>
          <w:trHeight w:val="289"/>
        </w:trPr>
        <w:tc>
          <w:tcPr>
            <w:tcW w:w="1696" w:type="dxa"/>
          </w:tcPr>
          <w:p w14:paraId="5D02ECCA" w14:textId="6960435B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DELIVERY CONTACT:</w:t>
            </w:r>
          </w:p>
        </w:tc>
        <w:tc>
          <w:tcPr>
            <w:tcW w:w="3338" w:type="dxa"/>
          </w:tcPr>
          <w:p w14:paraId="5442E8EF" w14:textId="719EB18F" w:rsidR="00FF0472" w:rsidRPr="00FF0472" w:rsidRDefault="00107E0B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Pr="00107E0B">
              <w:rPr>
                <w:rFonts w:ascii="Arial" w:hAnsi="Arial" w:cs="Arial"/>
                <w:sz w:val="14"/>
                <w:szCs w:val="14"/>
              </w:rPr>
              <w:t>deliver_to_value</w:t>
            </w:r>
            <w:r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482" w:type="dxa"/>
          </w:tcPr>
          <w:p w14:paraId="25EEF3B7" w14:textId="41AA60E6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PICK UP BY:</w:t>
            </w:r>
          </w:p>
        </w:tc>
        <w:tc>
          <w:tcPr>
            <w:tcW w:w="3554" w:type="dxa"/>
          </w:tcPr>
          <w:p w14:paraId="5B08739E" w14:textId="69B37B0C" w:rsidR="00FF0472" w:rsidRPr="00FF0472" w:rsidRDefault="00107E0B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Pr="00107E0B">
              <w:rPr>
                <w:rFonts w:ascii="Arial" w:hAnsi="Arial" w:cs="Arial"/>
                <w:sz w:val="14"/>
                <w:szCs w:val="14"/>
              </w:rPr>
              <w:t>pick_up_value</w:t>
            </w:r>
            <w:r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</w:tr>
      <w:tr w:rsidR="00FF0472" w:rsidRPr="00FF0472" w14:paraId="63E0A0AE" w14:textId="77777777" w:rsidTr="00427299">
        <w:trPr>
          <w:trHeight w:val="289"/>
        </w:trPr>
        <w:tc>
          <w:tcPr>
            <w:tcW w:w="1696" w:type="dxa"/>
          </w:tcPr>
          <w:p w14:paraId="69B72BC2" w14:textId="4A66AFF4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REQUESTED BY:</w:t>
            </w:r>
          </w:p>
        </w:tc>
        <w:tc>
          <w:tcPr>
            <w:tcW w:w="3338" w:type="dxa"/>
          </w:tcPr>
          <w:p w14:paraId="331698CE" w14:textId="1327E69A" w:rsidR="00FF0472" w:rsidRPr="00FF0472" w:rsidRDefault="00107E0B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Pr="00107E0B">
              <w:rPr>
                <w:rFonts w:ascii="Arial" w:hAnsi="Arial" w:cs="Arial"/>
                <w:sz w:val="14"/>
                <w:szCs w:val="14"/>
              </w:rPr>
              <w:t>requested_by_value</w:t>
            </w:r>
            <w:r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1482" w:type="dxa"/>
          </w:tcPr>
          <w:p w14:paraId="04F0DCD3" w14:textId="6582B27C" w:rsidR="00FF0472" w:rsidRPr="00427299" w:rsidRDefault="00FF0472" w:rsidP="00BD2763">
            <w:pPr>
              <w:spacing w:before="6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hAnsi="Arial" w:cs="Arial"/>
                <w:b/>
                <w:bCs/>
                <w:sz w:val="14"/>
                <w:szCs w:val="14"/>
              </w:rPr>
              <w:t>DELIVER TO:</w:t>
            </w:r>
          </w:p>
        </w:tc>
        <w:tc>
          <w:tcPr>
            <w:tcW w:w="3554" w:type="dxa"/>
          </w:tcPr>
          <w:p w14:paraId="275430CB" w14:textId="1AD1F912" w:rsidR="00FF0472" w:rsidRPr="00FF0472" w:rsidRDefault="00107E0B" w:rsidP="00BD2763">
            <w:pPr>
              <w:spacing w:before="6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{{ </w:t>
            </w:r>
            <w:r w:rsidRPr="00107E0B">
              <w:rPr>
                <w:rFonts w:ascii="Arial" w:hAnsi="Arial" w:cs="Arial"/>
                <w:sz w:val="14"/>
                <w:szCs w:val="14"/>
              </w:rPr>
              <w:t>deliver_to_value</w:t>
            </w:r>
            <w:r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</w:tr>
    </w:tbl>
    <w:p w14:paraId="07B6E227" w14:textId="613A269C" w:rsidR="001A4A7E" w:rsidRDefault="001A4A7E"/>
    <w:p w14:paraId="0EE81BC5" w14:textId="77777777" w:rsidR="001A4A7E" w:rsidRDefault="001A4A7E" w:rsidP="00BD2763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1340"/>
        <w:gridCol w:w="139"/>
        <w:gridCol w:w="5820"/>
        <w:gridCol w:w="1318"/>
        <w:gridCol w:w="1473"/>
      </w:tblGrid>
      <w:tr w:rsidR="00286946" w:rsidRPr="00FF0472" w14:paraId="21C6596D" w14:textId="77777777" w:rsidTr="0028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340" w:type="dxa"/>
            <w:shd w:val="clear" w:color="auto" w:fill="0D0D0D" w:themeFill="text1" w:themeFillTint="F2"/>
            <w:tcMar>
              <w:top w:w="259" w:type="dxa"/>
            </w:tcMar>
          </w:tcPr>
          <w:p w14:paraId="67E745A3" w14:textId="3D10348B" w:rsidR="00286946" w:rsidRPr="00FF0472" w:rsidRDefault="00286946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 w:rsidRPr="00FF0472"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PART No</w:t>
            </w:r>
          </w:p>
        </w:tc>
        <w:tc>
          <w:tcPr>
            <w:tcW w:w="5959" w:type="dxa"/>
            <w:gridSpan w:val="2"/>
            <w:shd w:val="clear" w:color="auto" w:fill="0D0D0D" w:themeFill="text1" w:themeFillTint="F2"/>
            <w:tcMar>
              <w:top w:w="259" w:type="dxa"/>
            </w:tcMar>
          </w:tcPr>
          <w:p w14:paraId="2E6771C1" w14:textId="45B9F487" w:rsidR="00286946" w:rsidRPr="00FF0472" w:rsidRDefault="00286946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 w:rsidRPr="00FF0472"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DESCRIPTION</w:t>
            </w:r>
          </w:p>
        </w:tc>
        <w:tc>
          <w:tcPr>
            <w:tcW w:w="1318" w:type="dxa"/>
            <w:shd w:val="clear" w:color="auto" w:fill="0D0D0D" w:themeFill="text1" w:themeFillTint="F2"/>
          </w:tcPr>
          <w:p w14:paraId="62CEE910" w14:textId="01C8265B" w:rsidR="00286946" w:rsidRPr="00FF0472" w:rsidRDefault="00286946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 w:rsidRPr="00FF0472"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No. OF</w:t>
            </w:r>
          </w:p>
        </w:tc>
        <w:tc>
          <w:tcPr>
            <w:tcW w:w="1473" w:type="dxa"/>
            <w:shd w:val="clear" w:color="auto" w:fill="0D0D0D" w:themeFill="text1" w:themeFillTint="F2"/>
            <w:tcMar>
              <w:top w:w="259" w:type="dxa"/>
            </w:tcMar>
          </w:tcPr>
          <w:p w14:paraId="49C4E65D" w14:textId="1E29AA6A" w:rsidR="00286946" w:rsidRPr="00FF0472" w:rsidRDefault="00286946" w:rsidP="00286946">
            <w:pPr>
              <w:pStyle w:val="Heading1"/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</w:pPr>
            <w:r>
              <w:rPr>
                <w:rFonts w:ascii="Arial" w:eastAsia="Adobe Gothic Std B" w:hAnsi="Arial"/>
                <w:b/>
                <w:bCs w:val="0"/>
                <w:sz w:val="14"/>
                <w:szCs w:val="14"/>
              </w:rPr>
              <w:t>Cost</w:t>
            </w:r>
          </w:p>
        </w:tc>
      </w:tr>
      <w:tr w:rsidR="00286946" w:rsidRPr="00FF0472" w14:paraId="42AAD9F6" w14:textId="77777777" w:rsidTr="008B6CCE">
        <w:trPr>
          <w:trHeight w:val="227"/>
        </w:trPr>
        <w:tc>
          <w:tcPr>
            <w:tcW w:w="1340" w:type="dxa"/>
          </w:tcPr>
          <w:p w14:paraId="516163B1" w14:textId="5501A1DC" w:rsidR="00286946" w:rsidRPr="00FF0472" w:rsidRDefault="00286946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  <w:r w:rsidRPr="00FF0472">
              <w:rPr>
                <w:rFonts w:ascii="Arial" w:eastAsia="Adobe Gothic Std B" w:hAnsi="Arial" w:cs="Arial"/>
                <w:sz w:val="14"/>
                <w:szCs w:val="14"/>
              </w:rPr>
              <w:t>{{%tr for item in req_item_list %}}</w:t>
            </w:r>
          </w:p>
        </w:tc>
        <w:tc>
          <w:tcPr>
            <w:tcW w:w="5959" w:type="dxa"/>
            <w:gridSpan w:val="2"/>
          </w:tcPr>
          <w:p w14:paraId="203A66E1" w14:textId="77777777" w:rsidR="00286946" w:rsidRPr="00FF0472" w:rsidRDefault="00286946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1318" w:type="dxa"/>
          </w:tcPr>
          <w:p w14:paraId="612D44B5" w14:textId="77777777" w:rsidR="00286946" w:rsidRPr="00FF0472" w:rsidRDefault="00286946" w:rsidP="00286946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1473" w:type="dxa"/>
            <w:tcMar>
              <w:left w:w="216" w:type="dxa"/>
              <w:right w:w="216" w:type="dxa"/>
            </w:tcMar>
          </w:tcPr>
          <w:p w14:paraId="6397692D" w14:textId="36CFE913" w:rsidR="00286946" w:rsidRPr="00FF0472" w:rsidRDefault="00286946" w:rsidP="00286946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</w:tr>
      <w:tr w:rsidR="00286946" w:rsidRPr="00FF0472" w14:paraId="33214810" w14:textId="77777777" w:rsidTr="008B6CCE">
        <w:trPr>
          <w:trHeight w:val="227"/>
        </w:trPr>
        <w:tc>
          <w:tcPr>
            <w:tcW w:w="1340" w:type="dxa"/>
          </w:tcPr>
          <w:p w14:paraId="7EABD2FC" w14:textId="6BA99106" w:rsidR="00286946" w:rsidRPr="00FF0472" w:rsidRDefault="00286946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  <w:r w:rsidRPr="00FF0472">
              <w:rPr>
                <w:rFonts w:ascii="Arial" w:eastAsia="Adobe Gothic Std B" w:hAnsi="Arial" w:cs="Arial"/>
                <w:sz w:val="14"/>
                <w:szCs w:val="14"/>
              </w:rPr>
              <w:t>{{item[0]}}</w:t>
            </w:r>
          </w:p>
        </w:tc>
        <w:tc>
          <w:tcPr>
            <w:tcW w:w="5959" w:type="dxa"/>
            <w:gridSpan w:val="2"/>
          </w:tcPr>
          <w:p w14:paraId="20C9F77F" w14:textId="6EC9C88A" w:rsidR="00286946" w:rsidRPr="00FF0472" w:rsidRDefault="00286946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  <w:r w:rsidRPr="00FF0472">
              <w:rPr>
                <w:rFonts w:ascii="Arial" w:eastAsia="Adobe Gothic Std B" w:hAnsi="Arial" w:cs="Arial"/>
                <w:sz w:val="14"/>
                <w:szCs w:val="14"/>
              </w:rPr>
              <w:t>{{item[1]}}</w:t>
            </w:r>
          </w:p>
        </w:tc>
        <w:tc>
          <w:tcPr>
            <w:tcW w:w="1318" w:type="dxa"/>
          </w:tcPr>
          <w:p w14:paraId="5F1AA6D3" w14:textId="48BE9D69" w:rsidR="00286946" w:rsidRPr="00FF0472" w:rsidRDefault="00286946" w:rsidP="008B6CCE">
            <w:pPr>
              <w:pStyle w:val="Right-alignedtext"/>
              <w:jc w:val="left"/>
              <w:rPr>
                <w:rFonts w:ascii="Arial" w:eastAsia="Adobe Gothic Std B" w:hAnsi="Arial" w:cs="Arial"/>
                <w:sz w:val="14"/>
                <w:szCs w:val="14"/>
              </w:rPr>
            </w:pPr>
            <w:r w:rsidRPr="00FF0472">
              <w:rPr>
                <w:rFonts w:ascii="Arial" w:eastAsia="Adobe Gothic Std B" w:hAnsi="Arial" w:cs="Arial"/>
                <w:sz w:val="14"/>
                <w:szCs w:val="14"/>
              </w:rPr>
              <w:t>{{item[2]}}</w:t>
            </w:r>
          </w:p>
        </w:tc>
        <w:tc>
          <w:tcPr>
            <w:tcW w:w="1473" w:type="dxa"/>
            <w:tcMar>
              <w:left w:w="216" w:type="dxa"/>
              <w:right w:w="216" w:type="dxa"/>
            </w:tcMar>
          </w:tcPr>
          <w:p w14:paraId="5334FED6" w14:textId="5334DBBB" w:rsidR="00286946" w:rsidRPr="00FF0472" w:rsidRDefault="00286946" w:rsidP="008B6CCE">
            <w:pPr>
              <w:pStyle w:val="Right-alignedtext"/>
              <w:jc w:val="left"/>
              <w:rPr>
                <w:rFonts w:ascii="Arial" w:eastAsia="Adobe Gothic Std B" w:hAnsi="Arial" w:cs="Arial"/>
                <w:sz w:val="14"/>
                <w:szCs w:val="14"/>
              </w:rPr>
            </w:pPr>
            <w:r>
              <w:rPr>
                <w:rFonts w:ascii="Arial" w:eastAsia="Adobe Gothic Std B" w:hAnsi="Arial" w:cs="Arial"/>
                <w:sz w:val="14"/>
                <w:szCs w:val="14"/>
              </w:rPr>
              <w:t>{{item[3]}}</w:t>
            </w:r>
          </w:p>
        </w:tc>
      </w:tr>
      <w:tr w:rsidR="00286946" w:rsidRPr="00FF0472" w14:paraId="2CB7E165" w14:textId="77777777" w:rsidTr="00FA201B">
        <w:trPr>
          <w:trHeight w:val="227"/>
        </w:trPr>
        <w:tc>
          <w:tcPr>
            <w:tcW w:w="1340" w:type="dxa"/>
          </w:tcPr>
          <w:p w14:paraId="378BA359" w14:textId="09BDB997" w:rsidR="00286946" w:rsidRPr="00FF0472" w:rsidRDefault="00286946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  <w:r w:rsidRPr="00FF0472">
              <w:rPr>
                <w:rFonts w:ascii="Arial" w:eastAsia="Adobe Gothic Std B" w:hAnsi="Arial" w:cs="Arial"/>
                <w:sz w:val="14"/>
                <w:szCs w:val="14"/>
              </w:rPr>
              <w:t>{{%tr endfor %}}</w:t>
            </w:r>
          </w:p>
        </w:tc>
        <w:tc>
          <w:tcPr>
            <w:tcW w:w="5959" w:type="dxa"/>
            <w:gridSpan w:val="2"/>
          </w:tcPr>
          <w:p w14:paraId="0306654D" w14:textId="77777777" w:rsidR="00286946" w:rsidRPr="00FF0472" w:rsidRDefault="00286946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1318" w:type="dxa"/>
            <w:tcBorders>
              <w:bottom w:val="single" w:sz="4" w:space="0" w:color="D9D9D9"/>
            </w:tcBorders>
          </w:tcPr>
          <w:p w14:paraId="47D0B317" w14:textId="77777777" w:rsidR="00286946" w:rsidRPr="00FF0472" w:rsidRDefault="00286946" w:rsidP="00286946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1473" w:type="dxa"/>
            <w:tcBorders>
              <w:bottom w:val="single" w:sz="4" w:space="0" w:color="D9D9D9"/>
            </w:tcBorders>
            <w:tcMar>
              <w:left w:w="216" w:type="dxa"/>
              <w:right w:w="216" w:type="dxa"/>
            </w:tcMar>
          </w:tcPr>
          <w:p w14:paraId="00FAB329" w14:textId="1C7ECED0" w:rsidR="00286946" w:rsidRPr="00FF0472" w:rsidRDefault="00286946" w:rsidP="00286946">
            <w:pPr>
              <w:pStyle w:val="Right-alignedtex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</w:tr>
      <w:tr w:rsidR="00286946" w:rsidRPr="00FF0472" w14:paraId="2952F892" w14:textId="77777777" w:rsidTr="00FA201B">
        <w:trPr>
          <w:trHeight w:val="288"/>
        </w:trPr>
        <w:tc>
          <w:tcPr>
            <w:tcW w:w="1340" w:type="dxa"/>
            <w:tcBorders>
              <w:left w:val="nil"/>
              <w:bottom w:val="nil"/>
              <w:right w:val="nil"/>
            </w:tcBorders>
          </w:tcPr>
          <w:p w14:paraId="291B12AF" w14:textId="77777777" w:rsidR="00286946" w:rsidRPr="00FF0472" w:rsidRDefault="00286946" w:rsidP="00286946">
            <w:pPr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5959" w:type="dxa"/>
            <w:gridSpan w:val="2"/>
            <w:tcBorders>
              <w:left w:val="nil"/>
              <w:bottom w:val="nil"/>
              <w:right w:val="single" w:sz="4" w:space="0" w:color="D9D9D9"/>
            </w:tcBorders>
          </w:tcPr>
          <w:p w14:paraId="0EA89540" w14:textId="4C967B84" w:rsidR="00286946" w:rsidRPr="00FF0472" w:rsidRDefault="00286946" w:rsidP="00286946">
            <w:pPr>
              <w:jc w:val="right"/>
              <w:rPr>
                <w:rFonts w:ascii="Arial" w:eastAsia="Adobe Gothic Std B" w:hAnsi="Arial" w:cs="Arial"/>
                <w:sz w:val="14"/>
                <w:szCs w:val="14"/>
              </w:rPr>
            </w:pPr>
            <w:r>
              <w:rPr>
                <w:rFonts w:ascii="Arial" w:eastAsia="Adobe Gothic Std B" w:hAnsi="Arial" w:cs="Arial"/>
                <w:sz w:val="14"/>
                <w:szCs w:val="14"/>
              </w:rPr>
              <w:t>TOTAL</w:t>
            </w:r>
          </w:p>
        </w:tc>
        <w:tc>
          <w:tcPr>
            <w:tcW w:w="131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AA5291" w14:textId="6C9B5EBD" w:rsidR="00286946" w:rsidRPr="00FA201B" w:rsidRDefault="00F77EB4" w:rsidP="008B6CCE">
            <w:pPr>
              <w:rPr>
                <w:rFonts w:eastAsia="Adobe Gothic Std B"/>
              </w:rPr>
            </w:pPr>
            <w:r w:rsidRPr="00427299">
              <w:rPr>
                <w:rFonts w:ascii="Arial" w:eastAsia="Adobe Gothic Std B" w:hAnsi="Arial" w:cs="Arial"/>
                <w:b/>
                <w:bCs/>
                <w:sz w:val="14"/>
                <w:szCs w:val="14"/>
              </w:rPr>
              <w:t>{{ total_qty }}</w:t>
            </w:r>
          </w:p>
        </w:tc>
        <w:tc>
          <w:tcPr>
            <w:tcW w:w="147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tcMar>
              <w:left w:w="216" w:type="dxa"/>
              <w:right w:w="216" w:type="dxa"/>
            </w:tcMar>
          </w:tcPr>
          <w:p w14:paraId="648A5104" w14:textId="071DD076" w:rsidR="00286946" w:rsidRPr="00427299" w:rsidRDefault="00286946" w:rsidP="008B6CCE">
            <w:pPr>
              <w:pStyle w:val="Right-alignedtext"/>
              <w:jc w:val="left"/>
              <w:rPr>
                <w:rFonts w:ascii="Arial" w:eastAsia="Adobe Gothic Std B" w:hAnsi="Arial" w:cs="Arial"/>
                <w:b/>
                <w:bCs/>
                <w:sz w:val="14"/>
                <w:szCs w:val="14"/>
              </w:rPr>
            </w:pPr>
            <w:r w:rsidRPr="00427299">
              <w:rPr>
                <w:rFonts w:ascii="Arial" w:eastAsia="Adobe Gothic Std B" w:hAnsi="Arial" w:cs="Arial"/>
                <w:b/>
                <w:bCs/>
                <w:sz w:val="14"/>
                <w:szCs w:val="14"/>
              </w:rPr>
              <w:t>$ {{ total_cost }}</w:t>
            </w:r>
          </w:p>
        </w:tc>
      </w:tr>
      <w:tr w:rsidR="00286946" w:rsidRPr="00FF0472" w14:paraId="7610DAF7" w14:textId="77777777" w:rsidTr="00FA201B">
        <w:trPr>
          <w:trHeight w:val="288"/>
        </w:trPr>
        <w:tc>
          <w:tcPr>
            <w:tcW w:w="1479" w:type="dxa"/>
            <w:gridSpan w:val="2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24794245" w14:textId="77777777" w:rsidR="00286946" w:rsidRDefault="00286946" w:rsidP="00286946">
            <w:pPr>
              <w:pStyle w:val="Right-alignedtext"/>
              <w:jc w:val="lef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  <w:tc>
          <w:tcPr>
            <w:tcW w:w="8611" w:type="dxa"/>
            <w:gridSpan w:val="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386782C7" w14:textId="242E6F87" w:rsidR="00286946" w:rsidRDefault="00286946" w:rsidP="00286946">
            <w:pPr>
              <w:pStyle w:val="Right-alignedtext"/>
              <w:jc w:val="left"/>
              <w:rPr>
                <w:rFonts w:ascii="Arial" w:eastAsia="Adobe Gothic Std B" w:hAnsi="Arial" w:cs="Arial"/>
                <w:sz w:val="14"/>
                <w:szCs w:val="14"/>
              </w:rPr>
            </w:pPr>
          </w:p>
        </w:tc>
      </w:tr>
      <w:tr w:rsidR="00FA201B" w:rsidRPr="00FF0472" w14:paraId="0979C605" w14:textId="77777777" w:rsidTr="00FA201B">
        <w:trPr>
          <w:trHeight w:val="662"/>
        </w:trPr>
        <w:tc>
          <w:tcPr>
            <w:tcW w:w="10090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64F8475" w14:textId="533CD16D" w:rsidR="00FA201B" w:rsidRPr="00FA201B" w:rsidRDefault="00FA201B" w:rsidP="00286946">
            <w:pPr>
              <w:pStyle w:val="Right-alignedtext"/>
              <w:jc w:val="left"/>
              <w:rPr>
                <w:rFonts w:eastAsia="Adobe Gothic Std B"/>
              </w:rPr>
            </w:pPr>
            <w:r>
              <w:rPr>
                <w:rFonts w:ascii="Arial" w:eastAsia="Adobe Gothic Std B" w:hAnsi="Arial" w:cs="Arial"/>
                <w:sz w:val="14"/>
                <w:szCs w:val="14"/>
              </w:rPr>
              <w:t>NOTES:</w:t>
            </w:r>
          </w:p>
          <w:p w14:paraId="4FAF0C5A" w14:textId="03790330" w:rsidR="00FA201B" w:rsidRPr="00FF0472" w:rsidRDefault="00FA201B" w:rsidP="00286946">
            <w:pPr>
              <w:pStyle w:val="Right-alignedtext"/>
              <w:jc w:val="left"/>
              <w:rPr>
                <w:rFonts w:ascii="Arial" w:eastAsia="Adobe Gothic Std B" w:hAnsi="Arial" w:cs="Arial"/>
                <w:sz w:val="14"/>
                <w:szCs w:val="14"/>
              </w:rPr>
            </w:pPr>
            <w:r w:rsidRPr="00427299">
              <w:rPr>
                <w:rFonts w:ascii="Arial" w:eastAsia="Adobe Gothic Std B" w:hAnsi="Arial" w:cs="Arial"/>
                <w:b/>
                <w:bCs/>
                <w:sz w:val="14"/>
                <w:szCs w:val="14"/>
              </w:rPr>
              <w:t>{{ notes_value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F5CB" w14:textId="77777777" w:rsidR="00CD6186" w:rsidRDefault="00CD6186" w:rsidP="00DA124E">
      <w:r>
        <w:separator/>
      </w:r>
    </w:p>
  </w:endnote>
  <w:endnote w:type="continuationSeparator" w:id="0">
    <w:p w14:paraId="1FBA8847" w14:textId="77777777" w:rsidR="00CD6186" w:rsidRDefault="00CD618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55955" w14:textId="77777777" w:rsidR="00CD6186" w:rsidRDefault="00CD6186" w:rsidP="00DA124E">
      <w:r>
        <w:separator/>
      </w:r>
    </w:p>
  </w:footnote>
  <w:footnote w:type="continuationSeparator" w:id="0">
    <w:p w14:paraId="3A7A03C6" w14:textId="77777777" w:rsidR="00CD6186" w:rsidRDefault="00CD618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041C"/>
    <w:rsid w:val="00084A50"/>
    <w:rsid w:val="00086F6A"/>
    <w:rsid w:val="000F3D19"/>
    <w:rsid w:val="00107E0B"/>
    <w:rsid w:val="001344E2"/>
    <w:rsid w:val="00141CC5"/>
    <w:rsid w:val="00161833"/>
    <w:rsid w:val="001A4A7E"/>
    <w:rsid w:val="001B30A7"/>
    <w:rsid w:val="001D1A99"/>
    <w:rsid w:val="00230F85"/>
    <w:rsid w:val="00253682"/>
    <w:rsid w:val="00286946"/>
    <w:rsid w:val="002C31B5"/>
    <w:rsid w:val="002E528B"/>
    <w:rsid w:val="002F145D"/>
    <w:rsid w:val="002F405A"/>
    <w:rsid w:val="002F4591"/>
    <w:rsid w:val="00323BF2"/>
    <w:rsid w:val="00335034"/>
    <w:rsid w:val="003525FA"/>
    <w:rsid w:val="003860A1"/>
    <w:rsid w:val="00390027"/>
    <w:rsid w:val="003968B9"/>
    <w:rsid w:val="00427299"/>
    <w:rsid w:val="004F481C"/>
    <w:rsid w:val="00502760"/>
    <w:rsid w:val="00535F47"/>
    <w:rsid w:val="00541768"/>
    <w:rsid w:val="005417F6"/>
    <w:rsid w:val="0055261C"/>
    <w:rsid w:val="005E117D"/>
    <w:rsid w:val="005E4E1E"/>
    <w:rsid w:val="006350A1"/>
    <w:rsid w:val="00697198"/>
    <w:rsid w:val="006B4F86"/>
    <w:rsid w:val="006C1D33"/>
    <w:rsid w:val="006C2F54"/>
    <w:rsid w:val="006D3592"/>
    <w:rsid w:val="006D70E2"/>
    <w:rsid w:val="00713F52"/>
    <w:rsid w:val="00767D7F"/>
    <w:rsid w:val="007A2DFF"/>
    <w:rsid w:val="007B6EBE"/>
    <w:rsid w:val="00801C76"/>
    <w:rsid w:val="0082176A"/>
    <w:rsid w:val="00846FB5"/>
    <w:rsid w:val="0085312B"/>
    <w:rsid w:val="0085785D"/>
    <w:rsid w:val="00865239"/>
    <w:rsid w:val="008B6CCE"/>
    <w:rsid w:val="009F3F74"/>
    <w:rsid w:val="00A008A2"/>
    <w:rsid w:val="00A2654F"/>
    <w:rsid w:val="00A66D6D"/>
    <w:rsid w:val="00A77210"/>
    <w:rsid w:val="00A82089"/>
    <w:rsid w:val="00A959FA"/>
    <w:rsid w:val="00AC6A6B"/>
    <w:rsid w:val="00B14E8F"/>
    <w:rsid w:val="00B5215E"/>
    <w:rsid w:val="00B62AE1"/>
    <w:rsid w:val="00B84DF7"/>
    <w:rsid w:val="00B911FE"/>
    <w:rsid w:val="00BD2763"/>
    <w:rsid w:val="00C4631C"/>
    <w:rsid w:val="00C9718F"/>
    <w:rsid w:val="00CD6186"/>
    <w:rsid w:val="00D27961"/>
    <w:rsid w:val="00D45686"/>
    <w:rsid w:val="00D46230"/>
    <w:rsid w:val="00D62BD5"/>
    <w:rsid w:val="00D8503D"/>
    <w:rsid w:val="00D9173A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EC4924"/>
    <w:rsid w:val="00F33254"/>
    <w:rsid w:val="00F53936"/>
    <w:rsid w:val="00F734DA"/>
    <w:rsid w:val="00F77EB4"/>
    <w:rsid w:val="00FA201B"/>
    <w:rsid w:val="00FD225F"/>
    <w:rsid w:val="00FE35CF"/>
    <w:rsid w:val="00FF0472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2729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Talha Baig</cp:lastModifiedBy>
  <cp:revision>29</cp:revision>
  <dcterms:created xsi:type="dcterms:W3CDTF">2022-10-08T09:21:00Z</dcterms:created>
  <dcterms:modified xsi:type="dcterms:W3CDTF">2023-12-08T00:02:00Z</dcterms:modified>
  <cp:category/>
  <cp:version/>
</cp:coreProperties>
</file>